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bookmarkStart w:id="0" w:name="_GoBack"/>
            <w:bookmarkEnd w:id="0"/>
          </w:p>
        </w:tc>
        <w:tc>
          <w:tcPr>
            <w:tcW w:w="720" w:type="dxa"/>
          </w:tcPr>
          <w:p w:rsidR="001B2ABD" w:rsidRDefault="001B2ABD" w:rsidP="000C45FF">
            <w:pPr>
              <w:tabs>
                <w:tab w:val="left" w:pos="990"/>
              </w:tabs>
            </w:pPr>
          </w:p>
        </w:tc>
        <w:tc>
          <w:tcPr>
            <w:tcW w:w="6470" w:type="dxa"/>
            <w:vAlign w:val="bottom"/>
          </w:tcPr>
          <w:p w:rsidR="001B2ABD" w:rsidRDefault="0098047C" w:rsidP="001B2ABD">
            <w:pPr>
              <w:pStyle w:val="Title"/>
            </w:pPr>
            <w:r>
              <w:t>manish arora</w:t>
            </w:r>
          </w:p>
          <w:p w:rsidR="001B2ABD" w:rsidRDefault="0098047C" w:rsidP="001B2ABD">
            <w:pPr>
              <w:pStyle w:val="Subtitle"/>
            </w:pPr>
            <w:r>
              <w:rPr>
                <w:spacing w:val="0"/>
                <w:w w:val="100"/>
              </w:rPr>
              <w:t>developer</w:t>
            </w:r>
          </w:p>
        </w:tc>
      </w:tr>
      <w:tr w:rsidR="001B2ABD" w:rsidTr="001B2ABD">
        <w:tc>
          <w:tcPr>
            <w:tcW w:w="3600" w:type="dxa"/>
          </w:tcPr>
          <w:sdt>
            <w:sdtPr>
              <w:id w:val="-1711873194"/>
              <w:placeholder>
                <w:docPart w:val="3891CDBB73FA4E3893A8A74C7B76B593"/>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888A3DD7E6D04490A23E823C38036DB6"/>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A6D08855E2BF490CA64612BEDA6A1CCC"/>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9DA4F70F3DBD4AF68DF5A7DD36DFA721"/>
              </w:placeholder>
              <w:temporary/>
              <w:showingPlcHdr/>
              <w15:appearance w15:val="hidden"/>
            </w:sdtPr>
            <w:sdtEndPr/>
            <w:sdtContent>
              <w:p w:rsidR="004D3011" w:rsidRDefault="004D3011" w:rsidP="004D3011">
                <w:r w:rsidRPr="004D3011">
                  <w:t>PHONE:</w:t>
                </w:r>
              </w:p>
            </w:sdtContent>
          </w:sdt>
          <w:sdt>
            <w:sdtPr>
              <w:id w:val="-324128318"/>
              <w:placeholder>
                <w:docPart w:val="0985A7E63B3641648358DBF55EDA468C"/>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C863748C0AB24D42A329C2EC7FFDF326"/>
              </w:placeholder>
              <w:temporary/>
              <w:showingPlcHdr/>
              <w15:appearance w15:val="hidden"/>
            </w:sdtPr>
            <w:sdtEndPr/>
            <w:sdtContent>
              <w:p w:rsidR="004D3011" w:rsidRDefault="004D3011" w:rsidP="004D3011">
                <w:r w:rsidRPr="004D3011">
                  <w:t>WEBSITE:</w:t>
                </w:r>
              </w:p>
            </w:sdtContent>
          </w:sdt>
          <w:sdt>
            <w:sdtPr>
              <w:id w:val="-720132143"/>
              <w:placeholder>
                <w:docPart w:val="5451743D065348DFA731CFA78BE54EE2"/>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0D42FA53BA274D98B38A3BB0618692BA"/>
              </w:placeholder>
              <w:temporary/>
              <w:showingPlcHdr/>
              <w15:appearance w15:val="hidden"/>
            </w:sdtPr>
            <w:sdtEndPr/>
            <w:sdtContent>
              <w:p w:rsidR="004D3011" w:rsidRDefault="004D3011" w:rsidP="004D3011">
                <w:r w:rsidRPr="004D3011">
                  <w:t>EMAIL:</w:t>
                </w:r>
              </w:p>
            </w:sdtContent>
          </w:sdt>
          <w:sdt>
            <w:sdtPr>
              <w:id w:val="-1223903890"/>
              <w:placeholder>
                <w:docPart w:val="4646507F5D0F43458FD047A79DDC6A40"/>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9" w:history="1"/>
              </w:p>
            </w:sdtContent>
          </w:sdt>
          <w:sdt>
            <w:sdtPr>
              <w:id w:val="-1444214663"/>
              <w:placeholder>
                <w:docPart w:val="0A1D800BBD5C44CC93AFC770BD50D567"/>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FD85BE48704A4E98B5792E5DF13FB3DF"/>
              </w:placeholder>
              <w:temporary/>
              <w:showingPlcHdr/>
              <w15:appearance w15:val="hidden"/>
            </w:sdtPr>
            <w:sdtEndPr/>
            <w:sdtContent>
              <w:p w:rsidR="004D3011" w:rsidRDefault="004D3011" w:rsidP="004D3011">
                <w:r w:rsidRPr="004D3011">
                  <w:t>Hobby #1</w:t>
                </w:r>
              </w:p>
            </w:sdtContent>
          </w:sdt>
          <w:sdt>
            <w:sdtPr>
              <w:id w:val="127826779"/>
              <w:placeholder>
                <w:docPart w:val="E1CD60FBFE224A7788736D7943B55D21"/>
              </w:placeholder>
              <w:temporary/>
              <w:showingPlcHdr/>
              <w15:appearance w15:val="hidden"/>
            </w:sdtPr>
            <w:sdtEndPr/>
            <w:sdtContent>
              <w:p w:rsidR="004D3011" w:rsidRDefault="004D3011" w:rsidP="004D3011">
                <w:r w:rsidRPr="004D3011">
                  <w:t>Hobby #2</w:t>
                </w:r>
              </w:p>
            </w:sdtContent>
          </w:sdt>
          <w:sdt>
            <w:sdtPr>
              <w:id w:val="-1460640448"/>
              <w:placeholder>
                <w:docPart w:val="B39AF1C10C384F2093FD2ED99DC3B707"/>
              </w:placeholder>
              <w:temporary/>
              <w:showingPlcHdr/>
              <w15:appearance w15:val="hidden"/>
            </w:sdtPr>
            <w:sdtEndPr/>
            <w:sdtContent>
              <w:p w:rsidR="004D3011" w:rsidRDefault="004D3011" w:rsidP="004D3011">
                <w:r w:rsidRPr="004D3011">
                  <w:t>Hobby #3</w:t>
                </w:r>
              </w:p>
            </w:sdtContent>
          </w:sdt>
          <w:sdt>
            <w:sdtPr>
              <w:id w:val="-1376452077"/>
              <w:placeholder>
                <w:docPart w:val="2066167A15514ED2ACE7773F241522B5"/>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59DEF8256A044F849D14DBF37F41F335"/>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D01223" w:rsidP="00B359E4">
            <w:pPr>
              <w:pStyle w:val="Heading4"/>
            </w:pPr>
            <w:sdt>
              <w:sdtPr>
                <w:id w:val="245614494"/>
                <w:placeholder>
                  <w:docPart w:val="AB3E6C5FB68E4CA6A55FECDCC748EFB8"/>
                </w:placeholder>
                <w:temporary/>
                <w:showingPlcHdr/>
                <w15:appearance w15:val="hidden"/>
              </w:sdtPr>
              <w:sdtEndPr/>
              <w:sdtContent>
                <w:r w:rsidR="00036450" w:rsidRPr="00036450">
                  <w:t>[School Name]</w:t>
                </w:r>
              </w:sdtContent>
            </w:sdt>
          </w:p>
          <w:p w:rsidR="00036450" w:rsidRDefault="0098047C" w:rsidP="0098047C">
            <w:pPr>
              <w:pStyle w:val="Heading4"/>
            </w:pPr>
            <w:proofErr w:type="spellStart"/>
            <w:r>
              <w:t>gbn</w:t>
            </w:r>
            <w:proofErr w:type="spellEnd"/>
          </w:p>
          <w:sdt>
            <w:sdtPr>
              <w:id w:val="1001553383"/>
              <w:placeholder>
                <w:docPart w:val="915F49C3EC824C17AB5E294A68282B4B"/>
              </w:placeholder>
              <w:temporary/>
              <w:showingPlcHdr/>
              <w15:appearance w15:val="hidden"/>
            </w:sdtPr>
            <w:sdtEndPr/>
            <w:sdtContent>
              <w:p w:rsidR="00036450" w:rsidRDefault="00036450" w:rsidP="00036450">
                <w:pPr>
                  <w:pStyle w:val="Heading2"/>
                </w:pPr>
                <w:r w:rsidRPr="00036450">
                  <w:t>WORK EXPERIENCE</w:t>
                </w:r>
              </w:p>
            </w:sdtContent>
          </w:sdt>
          <w:p w:rsidR="00036450" w:rsidRDefault="00D01223" w:rsidP="00B359E4">
            <w:pPr>
              <w:pStyle w:val="Heading4"/>
              <w:rPr>
                <w:bCs/>
              </w:rPr>
            </w:pPr>
            <w:sdt>
              <w:sdtPr>
                <w:id w:val="-1315797015"/>
                <w:placeholder>
                  <w:docPart w:val="1714F11C98F5462EBF73917C23974802"/>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111C574B8AC412C8739C1DD598B5075"/>
                </w:placeholder>
                <w:temporary/>
                <w:showingPlcHdr/>
                <w15:appearance w15:val="hidden"/>
              </w:sdtPr>
              <w:sdtEndPr>
                <w:rPr>
                  <w:bCs/>
                </w:rPr>
              </w:sdtEndPr>
              <w:sdtContent>
                <w:r w:rsidR="00036450" w:rsidRPr="00036450">
                  <w:t>[Job Title]</w:t>
                </w:r>
              </w:sdtContent>
            </w:sdt>
          </w:p>
          <w:p w:rsidR="004D3011" w:rsidRDefault="0098047C" w:rsidP="00036450">
            <w:r>
              <w:t xml:space="preserve">Python </w:t>
            </w:r>
            <w:proofErr w:type="spellStart"/>
            <w:r>
              <w:t>django</w:t>
            </w:r>
            <w:proofErr w:type="spellEnd"/>
          </w:p>
          <w:p w:rsidR="004D3011" w:rsidRPr="004D3011" w:rsidRDefault="00D01223" w:rsidP="00B359E4">
            <w:pPr>
              <w:pStyle w:val="Heading4"/>
              <w:rPr>
                <w:bCs/>
              </w:rPr>
            </w:pPr>
            <w:sdt>
              <w:sdtPr>
                <w:id w:val="1349680342"/>
                <w:placeholder>
                  <w:docPart w:val="3770321A0F6E4861AA2C6E95553A16FF"/>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27A417CFF44F4D55849E93CBA5E53F7A"/>
                </w:placeholder>
                <w:temporary/>
                <w:showingPlcHdr/>
                <w15:appearance w15:val="hidden"/>
              </w:sdtPr>
              <w:sdtEndPr>
                <w:rPr>
                  <w:bCs/>
                </w:rPr>
              </w:sdtEndPr>
              <w:sdtContent>
                <w:r w:rsidR="004D3011" w:rsidRPr="004D3011">
                  <w:t>[Job Title]</w:t>
                </w:r>
              </w:sdtContent>
            </w:sdt>
          </w:p>
          <w:p w:rsidR="004D3011" w:rsidRDefault="0098047C" w:rsidP="00036450">
            <w:proofErr w:type="spellStart"/>
            <w:r>
              <w:t>infosys</w:t>
            </w:r>
            <w:proofErr w:type="spellEnd"/>
          </w:p>
          <w:p w:rsidR="004D3011" w:rsidRPr="004D3011" w:rsidRDefault="00D01223" w:rsidP="00B359E4">
            <w:pPr>
              <w:pStyle w:val="Heading4"/>
              <w:rPr>
                <w:bCs/>
              </w:rPr>
            </w:pPr>
            <w:sdt>
              <w:sdtPr>
                <w:id w:val="1676228846"/>
                <w:placeholder>
                  <w:docPart w:val="4754C1788B6144E58CB94189D1F0411B"/>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0345DE9DE1294E32A8E99231DC26A12A"/>
                </w:placeholder>
                <w:temporary/>
                <w:showingPlcHdr/>
                <w15:appearance w15:val="hidden"/>
              </w:sdtPr>
              <w:sdtEndPr>
                <w:rPr>
                  <w:bCs/>
                </w:rPr>
              </w:sdtEndPr>
              <w:sdtContent>
                <w:r w:rsidR="004D3011" w:rsidRPr="004D3011">
                  <w:t>[Job Title]</w:t>
                </w:r>
              </w:sdtContent>
            </w:sdt>
          </w:p>
          <w:p w:rsidR="004D3011" w:rsidRDefault="0098047C" w:rsidP="00036450">
            <w:proofErr w:type="spellStart"/>
            <w:r>
              <w:t>tcs</w:t>
            </w:r>
            <w:proofErr w:type="spellEnd"/>
          </w:p>
          <w:sdt>
            <w:sdtPr>
              <w:id w:val="1669594239"/>
              <w:placeholder>
                <w:docPart w:val="2BBF4514592B4810AF621CE522CE763F"/>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rsidR="0043117B" w:rsidRDefault="00D01223" w:rsidP="000C45FF">
      <w:pPr>
        <w:tabs>
          <w:tab w:val="left" w:pos="990"/>
        </w:tabs>
      </w:pPr>
    </w:p>
    <w:sectPr w:rsidR="0043117B"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223" w:rsidRDefault="00D01223" w:rsidP="000C45FF">
      <w:r>
        <w:separator/>
      </w:r>
    </w:p>
  </w:endnote>
  <w:endnote w:type="continuationSeparator" w:id="0">
    <w:p w:rsidR="00D01223" w:rsidRDefault="00D01223"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alibri"/>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223" w:rsidRDefault="00D01223" w:rsidP="000C45FF">
      <w:r>
        <w:separator/>
      </w:r>
    </w:p>
  </w:footnote>
  <w:footnote w:type="continuationSeparator" w:id="0">
    <w:p w:rsidR="00D01223" w:rsidRDefault="00D01223"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7C"/>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98047C"/>
    <w:rsid w:val="00A2118D"/>
    <w:rsid w:val="00AD76E2"/>
    <w:rsid w:val="00B20152"/>
    <w:rsid w:val="00B359E4"/>
    <w:rsid w:val="00B57D98"/>
    <w:rsid w:val="00B70850"/>
    <w:rsid w:val="00C066B6"/>
    <w:rsid w:val="00C37BA1"/>
    <w:rsid w:val="00C4674C"/>
    <w:rsid w:val="00C506CF"/>
    <w:rsid w:val="00C72BED"/>
    <w:rsid w:val="00C9578B"/>
    <w:rsid w:val="00CB0055"/>
    <w:rsid w:val="00D01223"/>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hyperlink" Target="mailto:emailgoeshere@example.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Blue%20grey%20resum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91CDBB73FA4E3893A8A74C7B76B593"/>
        <w:category>
          <w:name w:val="General"/>
          <w:gallery w:val="placeholder"/>
        </w:category>
        <w:types>
          <w:type w:val="bbPlcHdr"/>
        </w:types>
        <w:behaviors>
          <w:behavior w:val="content"/>
        </w:behaviors>
        <w:guid w:val="{47A736EC-A139-4345-B60C-4D8DE522DAF9}"/>
      </w:docPartPr>
      <w:docPartBody>
        <w:p w:rsidR="00000000" w:rsidRDefault="00BC336F">
          <w:pPr>
            <w:pStyle w:val="3891CDBB73FA4E3893A8A74C7B76B593"/>
          </w:pPr>
          <w:r w:rsidRPr="00D5459D">
            <w:t>Profile</w:t>
          </w:r>
        </w:p>
      </w:docPartBody>
    </w:docPart>
    <w:docPart>
      <w:docPartPr>
        <w:name w:val="888A3DD7E6D04490A23E823C38036DB6"/>
        <w:category>
          <w:name w:val="General"/>
          <w:gallery w:val="placeholder"/>
        </w:category>
        <w:types>
          <w:type w:val="bbPlcHdr"/>
        </w:types>
        <w:behaviors>
          <w:behavior w:val="content"/>
        </w:behaviors>
        <w:guid w:val="{4BB1008E-E0E1-4248-A1FA-B89A3934FA96}"/>
      </w:docPartPr>
      <w:docPartBody>
        <w:p w:rsidR="00B86CE0" w:rsidRDefault="00BC336F"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BC336F" w:rsidP="009260CD"/>
        <w:p w:rsidR="00000000" w:rsidRDefault="00BC336F">
          <w:pPr>
            <w:pStyle w:val="888A3DD7E6D04490A23E823C38036DB6"/>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A6D08855E2BF490CA64612BEDA6A1CCC"/>
        <w:category>
          <w:name w:val="General"/>
          <w:gallery w:val="placeholder"/>
        </w:category>
        <w:types>
          <w:type w:val="bbPlcHdr"/>
        </w:types>
        <w:behaviors>
          <w:behavior w:val="content"/>
        </w:behaviors>
        <w:guid w:val="{0F7A9D34-67A4-41D5-A481-3D79F10A1529}"/>
      </w:docPartPr>
      <w:docPartBody>
        <w:p w:rsidR="00000000" w:rsidRDefault="00BC336F">
          <w:pPr>
            <w:pStyle w:val="A6D08855E2BF490CA64612BEDA6A1CCC"/>
          </w:pPr>
          <w:r w:rsidRPr="00CB0055">
            <w:t>Contact</w:t>
          </w:r>
        </w:p>
      </w:docPartBody>
    </w:docPart>
    <w:docPart>
      <w:docPartPr>
        <w:name w:val="9DA4F70F3DBD4AF68DF5A7DD36DFA721"/>
        <w:category>
          <w:name w:val="General"/>
          <w:gallery w:val="placeholder"/>
        </w:category>
        <w:types>
          <w:type w:val="bbPlcHdr"/>
        </w:types>
        <w:behaviors>
          <w:behavior w:val="content"/>
        </w:behaviors>
        <w:guid w:val="{A9BC8F2A-1ACC-4495-B816-1FBAC235C7EA}"/>
      </w:docPartPr>
      <w:docPartBody>
        <w:p w:rsidR="00000000" w:rsidRDefault="00BC336F">
          <w:pPr>
            <w:pStyle w:val="9DA4F70F3DBD4AF68DF5A7DD36DFA721"/>
          </w:pPr>
          <w:r w:rsidRPr="004D3011">
            <w:t>PHONE:</w:t>
          </w:r>
        </w:p>
      </w:docPartBody>
    </w:docPart>
    <w:docPart>
      <w:docPartPr>
        <w:name w:val="0985A7E63B3641648358DBF55EDA468C"/>
        <w:category>
          <w:name w:val="General"/>
          <w:gallery w:val="placeholder"/>
        </w:category>
        <w:types>
          <w:type w:val="bbPlcHdr"/>
        </w:types>
        <w:behaviors>
          <w:behavior w:val="content"/>
        </w:behaviors>
        <w:guid w:val="{D76B1B0D-623F-4AF5-B44B-2ED996D614E5}"/>
      </w:docPartPr>
      <w:docPartBody>
        <w:p w:rsidR="00000000" w:rsidRDefault="00BC336F">
          <w:pPr>
            <w:pStyle w:val="0985A7E63B3641648358DBF55EDA468C"/>
          </w:pPr>
          <w:r>
            <w:t>678-555-0103</w:t>
          </w:r>
        </w:p>
      </w:docPartBody>
    </w:docPart>
    <w:docPart>
      <w:docPartPr>
        <w:name w:val="C863748C0AB24D42A329C2EC7FFDF326"/>
        <w:category>
          <w:name w:val="General"/>
          <w:gallery w:val="placeholder"/>
        </w:category>
        <w:types>
          <w:type w:val="bbPlcHdr"/>
        </w:types>
        <w:behaviors>
          <w:behavior w:val="content"/>
        </w:behaviors>
        <w:guid w:val="{B02FE7B6-E85D-414C-8093-393E15B823E4}"/>
      </w:docPartPr>
      <w:docPartBody>
        <w:p w:rsidR="00000000" w:rsidRDefault="00BC336F">
          <w:pPr>
            <w:pStyle w:val="C863748C0AB24D42A329C2EC7FFDF326"/>
          </w:pPr>
          <w:r w:rsidRPr="004D3011">
            <w:t>WEBSITE:</w:t>
          </w:r>
        </w:p>
      </w:docPartBody>
    </w:docPart>
    <w:docPart>
      <w:docPartPr>
        <w:name w:val="5451743D065348DFA731CFA78BE54EE2"/>
        <w:category>
          <w:name w:val="General"/>
          <w:gallery w:val="placeholder"/>
        </w:category>
        <w:types>
          <w:type w:val="bbPlcHdr"/>
        </w:types>
        <w:behaviors>
          <w:behavior w:val="content"/>
        </w:behaviors>
        <w:guid w:val="{84194957-E797-4D02-ACCF-EC3F66CB9FD4}"/>
      </w:docPartPr>
      <w:docPartBody>
        <w:p w:rsidR="00000000" w:rsidRDefault="00BC336F">
          <w:pPr>
            <w:pStyle w:val="5451743D065348DFA731CFA78BE54EE2"/>
          </w:pPr>
          <w:r>
            <w:t>Website goes here</w:t>
          </w:r>
        </w:p>
      </w:docPartBody>
    </w:docPart>
    <w:docPart>
      <w:docPartPr>
        <w:name w:val="0D42FA53BA274D98B38A3BB0618692BA"/>
        <w:category>
          <w:name w:val="General"/>
          <w:gallery w:val="placeholder"/>
        </w:category>
        <w:types>
          <w:type w:val="bbPlcHdr"/>
        </w:types>
        <w:behaviors>
          <w:behavior w:val="content"/>
        </w:behaviors>
        <w:guid w:val="{D22F12EE-BB82-4C7A-9631-AE6724057674}"/>
      </w:docPartPr>
      <w:docPartBody>
        <w:p w:rsidR="00000000" w:rsidRDefault="00BC336F">
          <w:pPr>
            <w:pStyle w:val="0D42FA53BA274D98B38A3BB0618692BA"/>
          </w:pPr>
          <w:r w:rsidRPr="004D3011">
            <w:t>EMAIL:</w:t>
          </w:r>
        </w:p>
      </w:docPartBody>
    </w:docPart>
    <w:docPart>
      <w:docPartPr>
        <w:name w:val="4646507F5D0F43458FD047A79DDC6A40"/>
        <w:category>
          <w:name w:val="General"/>
          <w:gallery w:val="placeholder"/>
        </w:category>
        <w:types>
          <w:type w:val="bbPlcHdr"/>
        </w:types>
        <w:behaviors>
          <w:behavior w:val="content"/>
        </w:behaviors>
        <w:guid w:val="{55D140E7-CF17-444B-A42F-692FBE091AF5}"/>
      </w:docPartPr>
      <w:docPartBody>
        <w:p w:rsidR="00000000" w:rsidRDefault="00BC336F">
          <w:pPr>
            <w:pStyle w:val="4646507F5D0F43458FD047A79DDC6A40"/>
          </w:pPr>
          <w:r w:rsidRPr="00E4381A">
            <w:rPr>
              <w:rStyle w:val="Hyperlink"/>
            </w:rPr>
            <w:t>someone@example.com</w:t>
          </w:r>
          <w:hyperlink r:id="rId4" w:history="1">
            <w:r>
              <w:rPr>
                <w:rStyle w:val="Hyperlink"/>
              </w:rPr>
              <w:t>mailto:emailgoeshere@example.com</w:t>
            </w:r>
          </w:hyperlink>
        </w:p>
      </w:docPartBody>
    </w:docPart>
    <w:docPart>
      <w:docPartPr>
        <w:name w:val="0A1D800BBD5C44CC93AFC770BD50D567"/>
        <w:category>
          <w:name w:val="General"/>
          <w:gallery w:val="placeholder"/>
        </w:category>
        <w:types>
          <w:type w:val="bbPlcHdr"/>
        </w:types>
        <w:behaviors>
          <w:behavior w:val="content"/>
        </w:behaviors>
        <w:guid w:val="{CD914228-3436-49BE-8578-B950647E68D3}"/>
      </w:docPartPr>
      <w:docPartBody>
        <w:p w:rsidR="00000000" w:rsidRDefault="00BC336F">
          <w:pPr>
            <w:pStyle w:val="0A1D800BBD5C44CC93AFC770BD50D567"/>
          </w:pPr>
          <w:r w:rsidRPr="00CB0055">
            <w:t>Hobbies</w:t>
          </w:r>
        </w:p>
      </w:docPartBody>
    </w:docPart>
    <w:docPart>
      <w:docPartPr>
        <w:name w:val="FD85BE48704A4E98B5792E5DF13FB3DF"/>
        <w:category>
          <w:name w:val="General"/>
          <w:gallery w:val="placeholder"/>
        </w:category>
        <w:types>
          <w:type w:val="bbPlcHdr"/>
        </w:types>
        <w:behaviors>
          <w:behavior w:val="content"/>
        </w:behaviors>
        <w:guid w:val="{B626E803-6F48-4F2A-8686-D81F24CDF93D}"/>
      </w:docPartPr>
      <w:docPartBody>
        <w:p w:rsidR="00000000" w:rsidRDefault="00BC336F">
          <w:pPr>
            <w:pStyle w:val="FD85BE48704A4E98B5792E5DF13FB3DF"/>
          </w:pPr>
          <w:r w:rsidRPr="004D3011">
            <w:t>Hobby #1</w:t>
          </w:r>
        </w:p>
      </w:docPartBody>
    </w:docPart>
    <w:docPart>
      <w:docPartPr>
        <w:name w:val="E1CD60FBFE224A7788736D7943B55D21"/>
        <w:category>
          <w:name w:val="General"/>
          <w:gallery w:val="placeholder"/>
        </w:category>
        <w:types>
          <w:type w:val="bbPlcHdr"/>
        </w:types>
        <w:behaviors>
          <w:behavior w:val="content"/>
        </w:behaviors>
        <w:guid w:val="{64C14DF4-9357-4B77-BCF0-5D05C5662D88}"/>
      </w:docPartPr>
      <w:docPartBody>
        <w:p w:rsidR="00000000" w:rsidRDefault="00BC336F">
          <w:pPr>
            <w:pStyle w:val="E1CD60FBFE224A7788736D7943B55D21"/>
          </w:pPr>
          <w:r w:rsidRPr="004D3011">
            <w:t>Hobby #2</w:t>
          </w:r>
        </w:p>
      </w:docPartBody>
    </w:docPart>
    <w:docPart>
      <w:docPartPr>
        <w:name w:val="B39AF1C10C384F2093FD2ED99DC3B707"/>
        <w:category>
          <w:name w:val="General"/>
          <w:gallery w:val="placeholder"/>
        </w:category>
        <w:types>
          <w:type w:val="bbPlcHdr"/>
        </w:types>
        <w:behaviors>
          <w:behavior w:val="content"/>
        </w:behaviors>
        <w:guid w:val="{8CFE4A73-8DB6-43ED-AFF0-25289E127527}"/>
      </w:docPartPr>
      <w:docPartBody>
        <w:p w:rsidR="00000000" w:rsidRDefault="00BC336F">
          <w:pPr>
            <w:pStyle w:val="B39AF1C10C384F2093FD2ED99DC3B707"/>
          </w:pPr>
          <w:r w:rsidRPr="004D3011">
            <w:t>Hobby #3</w:t>
          </w:r>
        </w:p>
      </w:docPartBody>
    </w:docPart>
    <w:docPart>
      <w:docPartPr>
        <w:name w:val="2066167A15514ED2ACE7773F241522B5"/>
        <w:category>
          <w:name w:val="General"/>
          <w:gallery w:val="placeholder"/>
        </w:category>
        <w:types>
          <w:type w:val="bbPlcHdr"/>
        </w:types>
        <w:behaviors>
          <w:behavior w:val="content"/>
        </w:behaviors>
        <w:guid w:val="{39EC7551-F48E-48BE-A066-17839D90E0A1}"/>
      </w:docPartPr>
      <w:docPartBody>
        <w:p w:rsidR="00000000" w:rsidRDefault="00BC336F">
          <w:pPr>
            <w:pStyle w:val="2066167A15514ED2ACE7773F241522B5"/>
          </w:pPr>
          <w:r w:rsidRPr="004D3011">
            <w:t>Hobby #4</w:t>
          </w:r>
        </w:p>
      </w:docPartBody>
    </w:docPart>
    <w:docPart>
      <w:docPartPr>
        <w:name w:val="59DEF8256A044F849D14DBF37F41F335"/>
        <w:category>
          <w:name w:val="General"/>
          <w:gallery w:val="placeholder"/>
        </w:category>
        <w:types>
          <w:type w:val="bbPlcHdr"/>
        </w:types>
        <w:behaviors>
          <w:behavior w:val="content"/>
        </w:behaviors>
        <w:guid w:val="{D96EC619-AC8E-45ED-B2C9-CE1CBBB82744}"/>
      </w:docPartPr>
      <w:docPartBody>
        <w:p w:rsidR="00000000" w:rsidRDefault="00BC336F">
          <w:pPr>
            <w:pStyle w:val="59DEF8256A044F849D14DBF37F41F335"/>
          </w:pPr>
          <w:r w:rsidRPr="00036450">
            <w:t>EDUCATION</w:t>
          </w:r>
        </w:p>
      </w:docPartBody>
    </w:docPart>
    <w:docPart>
      <w:docPartPr>
        <w:name w:val="AB3E6C5FB68E4CA6A55FECDCC748EFB8"/>
        <w:category>
          <w:name w:val="General"/>
          <w:gallery w:val="placeholder"/>
        </w:category>
        <w:types>
          <w:type w:val="bbPlcHdr"/>
        </w:types>
        <w:behaviors>
          <w:behavior w:val="content"/>
        </w:behaviors>
        <w:guid w:val="{D65B12F5-538E-41B6-B470-CC586A674A75}"/>
      </w:docPartPr>
      <w:docPartBody>
        <w:p w:rsidR="00000000" w:rsidRDefault="00BC336F">
          <w:pPr>
            <w:pStyle w:val="AB3E6C5FB68E4CA6A55FECDCC748EFB8"/>
          </w:pPr>
          <w:r w:rsidRPr="00036450">
            <w:t>[School Name]</w:t>
          </w:r>
        </w:p>
      </w:docPartBody>
    </w:docPart>
    <w:docPart>
      <w:docPartPr>
        <w:name w:val="915F49C3EC824C17AB5E294A68282B4B"/>
        <w:category>
          <w:name w:val="General"/>
          <w:gallery w:val="placeholder"/>
        </w:category>
        <w:types>
          <w:type w:val="bbPlcHdr"/>
        </w:types>
        <w:behaviors>
          <w:behavior w:val="content"/>
        </w:behaviors>
        <w:guid w:val="{2066A184-DC59-4919-A90B-E6063E52ED90}"/>
      </w:docPartPr>
      <w:docPartBody>
        <w:p w:rsidR="00000000" w:rsidRDefault="00BC336F">
          <w:pPr>
            <w:pStyle w:val="915F49C3EC824C17AB5E294A68282B4B"/>
          </w:pPr>
          <w:r w:rsidRPr="00036450">
            <w:t>WORK EXPERIENCE</w:t>
          </w:r>
        </w:p>
      </w:docPartBody>
    </w:docPart>
    <w:docPart>
      <w:docPartPr>
        <w:name w:val="1714F11C98F5462EBF73917C23974802"/>
        <w:category>
          <w:name w:val="General"/>
          <w:gallery w:val="placeholder"/>
        </w:category>
        <w:types>
          <w:type w:val="bbPlcHdr"/>
        </w:types>
        <w:behaviors>
          <w:behavior w:val="content"/>
        </w:behaviors>
        <w:guid w:val="{7A3A11EF-6F11-4A38-9E01-29ECD91BEC13}"/>
      </w:docPartPr>
      <w:docPartBody>
        <w:p w:rsidR="00000000" w:rsidRDefault="00BC336F">
          <w:pPr>
            <w:pStyle w:val="1714F11C98F5462EBF73917C23974802"/>
          </w:pPr>
          <w:r w:rsidRPr="00036450">
            <w:t>[Company Name]</w:t>
          </w:r>
        </w:p>
      </w:docPartBody>
    </w:docPart>
    <w:docPart>
      <w:docPartPr>
        <w:name w:val="3111C574B8AC412C8739C1DD598B5075"/>
        <w:category>
          <w:name w:val="General"/>
          <w:gallery w:val="placeholder"/>
        </w:category>
        <w:types>
          <w:type w:val="bbPlcHdr"/>
        </w:types>
        <w:behaviors>
          <w:behavior w:val="content"/>
        </w:behaviors>
        <w:guid w:val="{8F811641-6738-4B59-9CC1-68BEE752B7F5}"/>
      </w:docPartPr>
      <w:docPartBody>
        <w:p w:rsidR="00000000" w:rsidRDefault="00BC336F">
          <w:pPr>
            <w:pStyle w:val="3111C574B8AC412C8739C1DD598B5075"/>
          </w:pPr>
          <w:r w:rsidRPr="00036450">
            <w:t>[Job Title]</w:t>
          </w:r>
        </w:p>
      </w:docPartBody>
    </w:docPart>
    <w:docPart>
      <w:docPartPr>
        <w:name w:val="3770321A0F6E4861AA2C6E95553A16FF"/>
        <w:category>
          <w:name w:val="General"/>
          <w:gallery w:val="placeholder"/>
        </w:category>
        <w:types>
          <w:type w:val="bbPlcHdr"/>
        </w:types>
        <w:behaviors>
          <w:behavior w:val="content"/>
        </w:behaviors>
        <w:guid w:val="{B8FED32E-307A-476A-9146-E3F0A01A2281}"/>
      </w:docPartPr>
      <w:docPartBody>
        <w:p w:rsidR="00000000" w:rsidRDefault="00BC336F">
          <w:pPr>
            <w:pStyle w:val="3770321A0F6E4861AA2C6E95553A16FF"/>
          </w:pPr>
          <w:r w:rsidRPr="004D3011">
            <w:t>[Company Name]</w:t>
          </w:r>
        </w:p>
      </w:docPartBody>
    </w:docPart>
    <w:docPart>
      <w:docPartPr>
        <w:name w:val="27A417CFF44F4D55849E93CBA5E53F7A"/>
        <w:category>
          <w:name w:val="General"/>
          <w:gallery w:val="placeholder"/>
        </w:category>
        <w:types>
          <w:type w:val="bbPlcHdr"/>
        </w:types>
        <w:behaviors>
          <w:behavior w:val="content"/>
        </w:behaviors>
        <w:guid w:val="{A7E477A9-2DF8-41E4-9116-B5BD89891698}"/>
      </w:docPartPr>
      <w:docPartBody>
        <w:p w:rsidR="00000000" w:rsidRDefault="00BC336F">
          <w:pPr>
            <w:pStyle w:val="27A417CFF44F4D55849E93CBA5E53F7A"/>
          </w:pPr>
          <w:r w:rsidRPr="004D3011">
            <w:t>[Job Title]</w:t>
          </w:r>
        </w:p>
      </w:docPartBody>
    </w:docPart>
    <w:docPart>
      <w:docPartPr>
        <w:name w:val="4754C1788B6144E58CB94189D1F0411B"/>
        <w:category>
          <w:name w:val="General"/>
          <w:gallery w:val="placeholder"/>
        </w:category>
        <w:types>
          <w:type w:val="bbPlcHdr"/>
        </w:types>
        <w:behaviors>
          <w:behavior w:val="content"/>
        </w:behaviors>
        <w:guid w:val="{18A621F5-3D9A-4548-B07A-3948E5EDDAAA}"/>
      </w:docPartPr>
      <w:docPartBody>
        <w:p w:rsidR="00000000" w:rsidRDefault="00BC336F">
          <w:pPr>
            <w:pStyle w:val="4754C1788B6144E58CB94189D1F0411B"/>
          </w:pPr>
          <w:r w:rsidRPr="004D3011">
            <w:t>[Company Name]</w:t>
          </w:r>
        </w:p>
      </w:docPartBody>
    </w:docPart>
    <w:docPart>
      <w:docPartPr>
        <w:name w:val="0345DE9DE1294E32A8E99231DC26A12A"/>
        <w:category>
          <w:name w:val="General"/>
          <w:gallery w:val="placeholder"/>
        </w:category>
        <w:types>
          <w:type w:val="bbPlcHdr"/>
        </w:types>
        <w:behaviors>
          <w:behavior w:val="content"/>
        </w:behaviors>
        <w:guid w:val="{827472E0-2DF9-4B3F-971A-E50EF57D8248}"/>
      </w:docPartPr>
      <w:docPartBody>
        <w:p w:rsidR="00000000" w:rsidRDefault="00BC336F">
          <w:pPr>
            <w:pStyle w:val="0345DE9DE1294E32A8E99231DC26A12A"/>
          </w:pPr>
          <w:r w:rsidRPr="004D3011">
            <w:t>[Job Title]</w:t>
          </w:r>
        </w:p>
      </w:docPartBody>
    </w:docPart>
    <w:docPart>
      <w:docPartPr>
        <w:name w:val="2BBF4514592B4810AF621CE522CE763F"/>
        <w:category>
          <w:name w:val="General"/>
          <w:gallery w:val="placeholder"/>
        </w:category>
        <w:types>
          <w:type w:val="bbPlcHdr"/>
        </w:types>
        <w:behaviors>
          <w:behavior w:val="content"/>
        </w:behaviors>
        <w:guid w:val="{F53768AC-474A-488C-9E45-252851BA044A}"/>
      </w:docPartPr>
      <w:docPartBody>
        <w:p w:rsidR="00000000" w:rsidRDefault="00BC336F">
          <w:pPr>
            <w:pStyle w:val="2BBF4514592B4810AF621CE522CE763F"/>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alibri"/>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36F"/>
    <w:rsid w:val="00BC3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E8A9D5C32548DB963C870106453CA6">
    <w:name w:val="DCE8A9D5C32548DB963C870106453CA6"/>
  </w:style>
  <w:style w:type="paragraph" w:customStyle="1" w:styleId="7D31E180313241A692920AC1D0134CD2">
    <w:name w:val="7D31E180313241A692920AC1D0134CD2"/>
  </w:style>
  <w:style w:type="paragraph" w:customStyle="1" w:styleId="3891CDBB73FA4E3893A8A74C7B76B593">
    <w:name w:val="3891CDBB73FA4E3893A8A74C7B76B593"/>
  </w:style>
  <w:style w:type="paragraph" w:customStyle="1" w:styleId="888A3DD7E6D04490A23E823C38036DB6">
    <w:name w:val="888A3DD7E6D04490A23E823C38036DB6"/>
  </w:style>
  <w:style w:type="paragraph" w:customStyle="1" w:styleId="A6D08855E2BF490CA64612BEDA6A1CCC">
    <w:name w:val="A6D08855E2BF490CA64612BEDA6A1CCC"/>
  </w:style>
  <w:style w:type="paragraph" w:customStyle="1" w:styleId="9DA4F70F3DBD4AF68DF5A7DD36DFA721">
    <w:name w:val="9DA4F70F3DBD4AF68DF5A7DD36DFA721"/>
  </w:style>
  <w:style w:type="paragraph" w:customStyle="1" w:styleId="0985A7E63B3641648358DBF55EDA468C">
    <w:name w:val="0985A7E63B3641648358DBF55EDA468C"/>
  </w:style>
  <w:style w:type="paragraph" w:customStyle="1" w:styleId="C863748C0AB24D42A329C2EC7FFDF326">
    <w:name w:val="C863748C0AB24D42A329C2EC7FFDF326"/>
  </w:style>
  <w:style w:type="paragraph" w:customStyle="1" w:styleId="5451743D065348DFA731CFA78BE54EE2">
    <w:name w:val="5451743D065348DFA731CFA78BE54EE2"/>
  </w:style>
  <w:style w:type="paragraph" w:customStyle="1" w:styleId="0D42FA53BA274D98B38A3BB0618692BA">
    <w:name w:val="0D42FA53BA274D98B38A3BB0618692BA"/>
  </w:style>
  <w:style w:type="character" w:styleId="Hyperlink">
    <w:name w:val="Hyperlink"/>
    <w:basedOn w:val="DefaultParagraphFont"/>
    <w:uiPriority w:val="99"/>
    <w:unhideWhenUsed/>
    <w:rPr>
      <w:color w:val="C45911" w:themeColor="accent2" w:themeShade="BF"/>
      <w:u w:val="single"/>
    </w:rPr>
  </w:style>
  <w:style w:type="paragraph" w:customStyle="1" w:styleId="4646507F5D0F43458FD047A79DDC6A40">
    <w:name w:val="4646507F5D0F43458FD047A79DDC6A40"/>
  </w:style>
  <w:style w:type="paragraph" w:customStyle="1" w:styleId="0A1D800BBD5C44CC93AFC770BD50D567">
    <w:name w:val="0A1D800BBD5C44CC93AFC770BD50D567"/>
  </w:style>
  <w:style w:type="paragraph" w:customStyle="1" w:styleId="FD85BE48704A4E98B5792E5DF13FB3DF">
    <w:name w:val="FD85BE48704A4E98B5792E5DF13FB3DF"/>
  </w:style>
  <w:style w:type="paragraph" w:customStyle="1" w:styleId="E1CD60FBFE224A7788736D7943B55D21">
    <w:name w:val="E1CD60FBFE224A7788736D7943B55D21"/>
  </w:style>
  <w:style w:type="paragraph" w:customStyle="1" w:styleId="B39AF1C10C384F2093FD2ED99DC3B707">
    <w:name w:val="B39AF1C10C384F2093FD2ED99DC3B707"/>
  </w:style>
  <w:style w:type="paragraph" w:customStyle="1" w:styleId="2066167A15514ED2ACE7773F241522B5">
    <w:name w:val="2066167A15514ED2ACE7773F241522B5"/>
  </w:style>
  <w:style w:type="paragraph" w:customStyle="1" w:styleId="59DEF8256A044F849D14DBF37F41F335">
    <w:name w:val="59DEF8256A044F849D14DBF37F41F335"/>
  </w:style>
  <w:style w:type="paragraph" w:customStyle="1" w:styleId="AB3E6C5FB68E4CA6A55FECDCC748EFB8">
    <w:name w:val="AB3E6C5FB68E4CA6A55FECDCC748EFB8"/>
  </w:style>
  <w:style w:type="paragraph" w:customStyle="1" w:styleId="FC85168CF5534B32868224FD514C5C03">
    <w:name w:val="FC85168CF5534B32868224FD514C5C03"/>
  </w:style>
  <w:style w:type="paragraph" w:customStyle="1" w:styleId="C8328385D5984654A0858A20A9682C38">
    <w:name w:val="C8328385D5984654A0858A20A9682C38"/>
  </w:style>
  <w:style w:type="paragraph" w:customStyle="1" w:styleId="ECE6C2AC895E4C95B658F08E9C0C129A">
    <w:name w:val="ECE6C2AC895E4C95B658F08E9C0C129A"/>
  </w:style>
  <w:style w:type="paragraph" w:customStyle="1" w:styleId="DAD33007C3284A6DABFDE256A234DADE">
    <w:name w:val="DAD33007C3284A6DABFDE256A234DADE"/>
  </w:style>
  <w:style w:type="paragraph" w:customStyle="1" w:styleId="ED808CB3D44A4D85B9C28ABDE75C3ED0">
    <w:name w:val="ED808CB3D44A4D85B9C28ABDE75C3ED0"/>
  </w:style>
  <w:style w:type="paragraph" w:customStyle="1" w:styleId="42D0B969460E49F1A7B101EAFC29EA3A">
    <w:name w:val="42D0B969460E49F1A7B101EAFC29EA3A"/>
  </w:style>
  <w:style w:type="paragraph" w:customStyle="1" w:styleId="915F49C3EC824C17AB5E294A68282B4B">
    <w:name w:val="915F49C3EC824C17AB5E294A68282B4B"/>
  </w:style>
  <w:style w:type="paragraph" w:customStyle="1" w:styleId="1714F11C98F5462EBF73917C23974802">
    <w:name w:val="1714F11C98F5462EBF73917C23974802"/>
  </w:style>
  <w:style w:type="paragraph" w:customStyle="1" w:styleId="3111C574B8AC412C8739C1DD598B5075">
    <w:name w:val="3111C574B8AC412C8739C1DD598B5075"/>
  </w:style>
  <w:style w:type="paragraph" w:customStyle="1" w:styleId="348F888CFDB64AE4A12CC6843EAE3D4C">
    <w:name w:val="348F888CFDB64AE4A12CC6843EAE3D4C"/>
  </w:style>
  <w:style w:type="paragraph" w:customStyle="1" w:styleId="9B86C107311846349F33605FB8419F8D">
    <w:name w:val="9B86C107311846349F33605FB8419F8D"/>
  </w:style>
  <w:style w:type="paragraph" w:customStyle="1" w:styleId="2934FBCEF94D428594DD337413BDF010">
    <w:name w:val="2934FBCEF94D428594DD337413BDF010"/>
  </w:style>
  <w:style w:type="paragraph" w:customStyle="1" w:styleId="3770321A0F6E4861AA2C6E95553A16FF">
    <w:name w:val="3770321A0F6E4861AA2C6E95553A16FF"/>
  </w:style>
  <w:style w:type="paragraph" w:customStyle="1" w:styleId="27A417CFF44F4D55849E93CBA5E53F7A">
    <w:name w:val="27A417CFF44F4D55849E93CBA5E53F7A"/>
  </w:style>
  <w:style w:type="paragraph" w:customStyle="1" w:styleId="0A03F929A63B41DA8DDD324ADFB6A775">
    <w:name w:val="0A03F929A63B41DA8DDD324ADFB6A775"/>
  </w:style>
  <w:style w:type="paragraph" w:customStyle="1" w:styleId="881DE52678074562A07BACEF07847343">
    <w:name w:val="881DE52678074562A07BACEF07847343"/>
  </w:style>
  <w:style w:type="paragraph" w:customStyle="1" w:styleId="F25AEE61545D4E9C836E6EA8260DCD42">
    <w:name w:val="F25AEE61545D4E9C836E6EA8260DCD42"/>
  </w:style>
  <w:style w:type="paragraph" w:customStyle="1" w:styleId="4754C1788B6144E58CB94189D1F0411B">
    <w:name w:val="4754C1788B6144E58CB94189D1F0411B"/>
  </w:style>
  <w:style w:type="paragraph" w:customStyle="1" w:styleId="0345DE9DE1294E32A8E99231DC26A12A">
    <w:name w:val="0345DE9DE1294E32A8E99231DC26A12A"/>
  </w:style>
  <w:style w:type="paragraph" w:customStyle="1" w:styleId="A43983C5E70641AE9D9ED0D65CC56F90">
    <w:name w:val="A43983C5E70641AE9D9ED0D65CC56F90"/>
  </w:style>
  <w:style w:type="paragraph" w:customStyle="1" w:styleId="DDE325ED16DC4578B76E8FC469A4FAA5">
    <w:name w:val="DDE325ED16DC4578B76E8FC469A4FAA5"/>
  </w:style>
  <w:style w:type="paragraph" w:customStyle="1" w:styleId="48ECF4B69128414E9D9AA65714FF7739">
    <w:name w:val="48ECF4B69128414E9D9AA65714FF7739"/>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2BBF4514592B4810AF621CE522CE763F">
    <w:name w:val="2BBF4514592B4810AF621CE522CE76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2019-02-10T12:17:00Z</dcterms:created>
  <dcterms:modified xsi:type="dcterms:W3CDTF">2019-02-10T12:20:00Z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